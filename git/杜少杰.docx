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4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17"/>
        <w:gridCol w:w="2801"/>
        <w:gridCol w:w="2693"/>
        <w:gridCol w:w="2977"/>
      </w:tblGrid>
      <w:tr w:rsidR="0026294F" w:rsidTr="0026294F">
        <w:trPr>
          <w:trHeight w:val="1356"/>
        </w:trPr>
        <w:tc>
          <w:tcPr>
            <w:tcW w:w="3011" w:type="dxa"/>
            <w:gridSpan w:val="2"/>
            <w:vMerge w:val="restart"/>
          </w:tcPr>
          <w:p w:rsidR="00FA47BF" w:rsidRDefault="00740A38" w:rsidP="0026294F">
            <w:pPr>
              <w:tabs>
                <w:tab w:val="left" w:pos="2410"/>
              </w:tabs>
              <w:jc w:val="center"/>
            </w:pPr>
            <w:r w:rsidRPr="00740A38">
              <w:rPr>
                <w:noProof/>
              </w:rPr>
              <w:drawing>
                <wp:inline distT="0" distB="0" distL="0" distR="0">
                  <wp:extent cx="1384300" cy="1384300"/>
                  <wp:effectExtent l="0" t="0" r="12700" b="12700"/>
                  <wp:docPr id="3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300" cy="138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1" w:type="dxa"/>
            <w:gridSpan w:val="3"/>
          </w:tcPr>
          <w:p w:rsidR="00FA47BF" w:rsidRPr="007D5224" w:rsidRDefault="00FF0BCD" w:rsidP="006E06F2">
            <w:pPr>
              <w:tabs>
                <w:tab w:val="center" w:pos="884"/>
                <w:tab w:val="left" w:pos="4216"/>
                <w:tab w:val="left" w:pos="5288"/>
              </w:tabs>
              <w:spacing w:beforeLines="125" w:before="407" w:line="240" w:lineRule="exact"/>
              <w:rPr>
                <w:rFonts w:ascii="微软雅黑" w:eastAsia="微软雅黑" w:hAnsi="微软雅黑"/>
                <w:color w:val="595959" w:themeColor="text1" w:themeTint="A6"/>
                <w:sz w:val="44"/>
              </w:rPr>
            </w:pPr>
            <w:r w:rsidRPr="00075172">
              <w:rPr>
                <w:rFonts w:ascii="微软雅黑" w:eastAsia="微软雅黑" w:hAnsi="微软雅黑" w:hint="eastAsia"/>
                <w:color w:val="7F7F7F" w:themeColor="text1" w:themeTint="80"/>
                <w:sz w:val="30"/>
                <w:szCs w:val="30"/>
              </w:rPr>
              <w:t>杜少杰</w:t>
            </w:r>
            <w:r w:rsidR="00C75D7A">
              <w:rPr>
                <w:rFonts w:ascii="微软雅黑" w:eastAsia="微软雅黑" w:hAnsi="微软雅黑"/>
                <w:color w:val="595959" w:themeColor="text1" w:themeTint="A6"/>
                <w:sz w:val="44"/>
              </w:rPr>
              <w:tab/>
            </w:r>
            <w:r w:rsidR="004B7F53" w:rsidRPr="002F0914">
              <w:rPr>
                <w:rFonts w:ascii="微软雅黑" w:eastAsia="微软雅黑" w:hAnsi="微软雅黑" w:hint="eastAsia"/>
                <w:color w:val="595959" w:themeColor="text1" w:themeTint="A6"/>
                <w:sz w:val="30"/>
                <w:szCs w:val="30"/>
              </w:rPr>
              <w:t>求职岗位:</w:t>
            </w:r>
            <w:r w:rsidR="006C64F3" w:rsidRPr="002F0914">
              <w:rPr>
                <w:rFonts w:ascii="微软雅黑" w:eastAsia="微软雅黑" w:hAnsi="微软雅黑" w:hint="eastAsia"/>
                <w:color w:val="595959" w:themeColor="text1" w:themeTint="A6"/>
                <w:sz w:val="30"/>
                <w:szCs w:val="30"/>
              </w:rPr>
              <w:t>Java开发相关岗位</w:t>
            </w:r>
          </w:p>
          <w:p w:rsidR="00FA47BF" w:rsidRPr="00FA47BF" w:rsidRDefault="002244D2" w:rsidP="009F794D">
            <w:pPr>
              <w:tabs>
                <w:tab w:val="center" w:pos="884"/>
                <w:tab w:val="left" w:pos="2410"/>
              </w:tabs>
              <w:spacing w:line="300" w:lineRule="exact"/>
              <w:rPr>
                <w:color w:val="595959" w:themeColor="text1" w:themeTint="A6"/>
                <w:kern w:val="0"/>
              </w:rPr>
            </w:pPr>
            <w:r>
              <w:rPr>
                <w:rFonts w:hint="eastAsia"/>
                <w:color w:val="595959" w:themeColor="text1" w:themeTint="A6"/>
                <w:kern w:val="0"/>
              </w:rPr>
              <w:t>de</w:t>
            </w:r>
            <w:r>
              <w:rPr>
                <w:color w:val="595959" w:themeColor="text1" w:themeTint="A6"/>
                <w:kern w:val="0"/>
              </w:rPr>
              <w:t>w</w:t>
            </w:r>
            <w:r w:rsidR="009F794D">
              <w:rPr>
                <w:rFonts w:hint="eastAsia"/>
                <w:color w:val="595959" w:themeColor="text1" w:themeTint="A6"/>
                <w:kern w:val="0"/>
              </w:rPr>
              <w:t>en</w:t>
            </w:r>
          </w:p>
        </w:tc>
      </w:tr>
      <w:tr w:rsidR="0026294F" w:rsidTr="0026294F">
        <w:trPr>
          <w:trHeight w:val="725"/>
        </w:trPr>
        <w:tc>
          <w:tcPr>
            <w:tcW w:w="3011" w:type="dxa"/>
            <w:gridSpan w:val="2"/>
            <w:vMerge/>
          </w:tcPr>
          <w:p w:rsidR="00FA47BF" w:rsidRDefault="00FA47BF" w:rsidP="007D5224">
            <w:pPr>
              <w:tabs>
                <w:tab w:val="left" w:pos="2410"/>
              </w:tabs>
              <w:rPr>
                <w:noProof/>
              </w:rPr>
            </w:pPr>
          </w:p>
        </w:tc>
        <w:tc>
          <w:tcPr>
            <w:tcW w:w="2801" w:type="dxa"/>
            <w:vAlign w:val="center"/>
          </w:tcPr>
          <w:p w:rsidR="00FA47BF" w:rsidRPr="00E80F5A" w:rsidRDefault="00B31AEE" w:rsidP="009F794D">
            <w:pPr>
              <w:pStyle w:val="a7"/>
              <w:numPr>
                <w:ilvl w:val="0"/>
                <w:numId w:val="5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firstLineChars="0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出</w:t>
            </w:r>
            <w:r w:rsidRPr="0026294F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生日期</w:t>
            </w:r>
            <w:r w:rsidRPr="00E80F5A"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  <w:t xml:space="preserve">/ </w:t>
            </w:r>
            <w:r w:rsidRPr="00E80F5A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1991.05.24</w:t>
            </w:r>
          </w:p>
          <w:p w:rsidR="00FA47BF" w:rsidRPr="009F794D" w:rsidRDefault="00FA47BF" w:rsidP="009F794D">
            <w:pPr>
              <w:pStyle w:val="a7"/>
              <w:numPr>
                <w:ilvl w:val="0"/>
                <w:numId w:val="5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firstLineChars="0"/>
              <w:rPr>
                <w:rFonts w:ascii="微软雅黑" w:eastAsia="微软雅黑" w:hAnsi="微软雅黑"/>
                <w:color w:val="7F7F7F" w:themeColor="text1" w:themeTint="80"/>
                <w:spacing w:val="-5"/>
                <w:sz w:val="18"/>
                <w:szCs w:val="18"/>
              </w:rPr>
            </w:pPr>
            <w:r w:rsidRPr="009F794D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TEL/</w:t>
            </w:r>
            <w:r w:rsidR="00337594" w:rsidRPr="009F794D">
              <w:rPr>
                <w:rFonts w:ascii="微软雅黑" w:eastAsia="微软雅黑" w:hAnsi="微软雅黑" w:hint="eastAsia"/>
                <w:color w:val="7F7F7F" w:themeColor="text1" w:themeTint="80"/>
                <w:spacing w:val="-5"/>
                <w:sz w:val="16"/>
                <w:szCs w:val="16"/>
              </w:rPr>
              <w:t>18538158972</w:t>
            </w:r>
          </w:p>
          <w:p w:rsidR="00FA47BF" w:rsidRPr="009F794D" w:rsidRDefault="00FA47BF" w:rsidP="009F794D">
            <w:pPr>
              <w:pStyle w:val="a7"/>
              <w:numPr>
                <w:ilvl w:val="0"/>
                <w:numId w:val="5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firstLineChars="0"/>
              <w:rPr>
                <w:rFonts w:ascii="微软雅黑" w:eastAsia="微软雅黑" w:hAnsi="微软雅黑"/>
                <w:color w:val="595959" w:themeColor="text1" w:themeTint="A6"/>
                <w:spacing w:val="-5"/>
                <w:sz w:val="44"/>
              </w:rPr>
            </w:pPr>
            <w:r w:rsidRPr="009F794D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EMAIL/</w:t>
            </w:r>
            <w:r w:rsidR="007A2ED9" w:rsidRPr="009F794D">
              <w:rPr>
                <w:rFonts w:ascii="微软雅黑" w:eastAsia="微软雅黑" w:hAnsi="微软雅黑" w:hint="eastAsia"/>
                <w:color w:val="7F7F7F" w:themeColor="text1" w:themeTint="80"/>
                <w:spacing w:val="-5"/>
                <w:kern w:val="0"/>
                <w:sz w:val="16"/>
                <w:szCs w:val="16"/>
              </w:rPr>
              <w:t>863572313@qq</w:t>
            </w:r>
            <w:r w:rsidRPr="009F794D">
              <w:rPr>
                <w:rFonts w:ascii="微软雅黑" w:eastAsia="微软雅黑" w:hAnsi="微软雅黑" w:hint="eastAsia"/>
                <w:color w:val="7F7F7F" w:themeColor="text1" w:themeTint="80"/>
                <w:spacing w:val="-5"/>
                <w:kern w:val="0"/>
                <w:sz w:val="16"/>
                <w:szCs w:val="16"/>
              </w:rPr>
              <w:t>.com</w:t>
            </w:r>
          </w:p>
        </w:tc>
        <w:tc>
          <w:tcPr>
            <w:tcW w:w="2693" w:type="dxa"/>
            <w:vAlign w:val="center"/>
          </w:tcPr>
          <w:p w:rsidR="00FA47BF" w:rsidRPr="0026294F" w:rsidRDefault="000E244D" w:rsidP="009F794D">
            <w:pPr>
              <w:pStyle w:val="a7"/>
              <w:numPr>
                <w:ilvl w:val="0"/>
                <w:numId w:val="5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firstLineChars="0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籍贯/河南开封</w:t>
            </w:r>
          </w:p>
          <w:p w:rsidR="00FA47BF" w:rsidRPr="0026294F" w:rsidRDefault="00787740" w:rsidP="009F794D">
            <w:pPr>
              <w:pStyle w:val="a7"/>
              <w:numPr>
                <w:ilvl w:val="0"/>
                <w:numId w:val="5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firstLineChars="0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  <w:r w:rsidRPr="0026294F"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学历</w:t>
            </w:r>
            <w:r w:rsidRPr="00E80F5A"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  <w:t xml:space="preserve">/ </w:t>
            </w:r>
            <w:r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大专</w:t>
            </w:r>
          </w:p>
          <w:p w:rsidR="00FA47BF" w:rsidRPr="0026294F" w:rsidRDefault="00815497" w:rsidP="009F794D">
            <w:pPr>
              <w:pStyle w:val="a7"/>
              <w:numPr>
                <w:ilvl w:val="0"/>
                <w:numId w:val="5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firstLineChars="0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毕业院校/洛阳理工学院</w:t>
            </w:r>
          </w:p>
        </w:tc>
        <w:tc>
          <w:tcPr>
            <w:tcW w:w="2977" w:type="dxa"/>
            <w:vAlign w:val="center"/>
          </w:tcPr>
          <w:p w:rsidR="00FA47BF" w:rsidRDefault="00787740" w:rsidP="00815497">
            <w:pPr>
              <w:pStyle w:val="a7"/>
              <w:numPr>
                <w:ilvl w:val="0"/>
                <w:numId w:val="5"/>
              </w:num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ind w:firstLineChars="0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  <w:t>现居地/珠海市香洲区唐家</w:t>
            </w:r>
          </w:p>
          <w:p w:rsidR="00672326" w:rsidRDefault="00672326" w:rsidP="00672326">
            <w:p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rPr>
                <w:rFonts w:ascii="微软雅黑" w:eastAsia="微软雅黑" w:hAnsi="微软雅黑"/>
                <w:color w:val="595959" w:themeColor="text1" w:themeTint="A6"/>
                <w:spacing w:val="-5"/>
                <w:sz w:val="18"/>
                <w:szCs w:val="18"/>
              </w:rPr>
            </w:pPr>
          </w:p>
          <w:p w:rsidR="00672326" w:rsidRPr="00672326" w:rsidRDefault="00672326" w:rsidP="00672326">
            <w:pPr>
              <w:tabs>
                <w:tab w:val="center" w:pos="884"/>
                <w:tab w:val="left" w:pos="2869"/>
                <w:tab w:val="left" w:pos="5278"/>
              </w:tabs>
              <w:spacing w:line="300" w:lineRule="exact"/>
              <w:rPr>
                <w:rFonts w:ascii="微软雅黑" w:eastAsia="微软雅黑" w:hAnsi="微软雅黑" w:hint="eastAsia"/>
                <w:color w:val="595959" w:themeColor="text1" w:themeTint="A6"/>
                <w:spacing w:val="-5"/>
                <w:sz w:val="18"/>
                <w:szCs w:val="18"/>
              </w:rPr>
            </w:pPr>
          </w:p>
        </w:tc>
      </w:tr>
      <w:tr w:rsidR="00DD69CC" w:rsidTr="0026294F">
        <w:trPr>
          <w:trHeight w:val="12781"/>
        </w:trPr>
        <w:tc>
          <w:tcPr>
            <w:tcW w:w="2694" w:type="dxa"/>
          </w:tcPr>
          <w:p w:rsidR="007D5224" w:rsidRPr="00C770D6" w:rsidRDefault="007D5224" w:rsidP="007D5224">
            <w:pPr>
              <w:tabs>
                <w:tab w:val="left" w:pos="2410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8788" w:type="dxa"/>
            <w:gridSpan w:val="4"/>
          </w:tcPr>
          <w:p w:rsidR="00C770D6" w:rsidRPr="00C770D6" w:rsidRDefault="0005657B" w:rsidP="006E06F2">
            <w:pPr>
              <w:pStyle w:val="a7"/>
              <w:numPr>
                <w:ilvl w:val="0"/>
                <w:numId w:val="2"/>
              </w:numPr>
              <w:tabs>
                <w:tab w:val="left" w:pos="1734"/>
              </w:tabs>
              <w:spacing w:beforeLines="125" w:before="407" w:afterLines="50" w:after="163"/>
              <w:ind w:left="318" w:firstLineChars="0" w:hanging="318"/>
              <w:rPr>
                <w:rFonts w:ascii="微软雅黑" w:eastAsia="微软雅黑" w:hAnsi="微软雅黑"/>
                <w:color w:val="595959" w:themeColor="text1" w:themeTint="A6"/>
              </w:rPr>
            </w:pPr>
            <w:r w:rsidRPr="00075172">
              <w:rPr>
                <w:rFonts w:ascii="微软雅黑" w:eastAsia="微软雅黑" w:hAnsi="微软雅黑" w:hint="eastAsia"/>
                <w:color w:val="7F7F7F" w:themeColor="text1" w:themeTint="80"/>
                <w:sz w:val="30"/>
                <w:szCs w:val="30"/>
              </w:rPr>
              <w:t>专业</w:t>
            </w:r>
            <w:r w:rsidR="00C770D6" w:rsidRPr="00075172">
              <w:rPr>
                <w:rFonts w:ascii="微软雅黑" w:eastAsia="微软雅黑" w:hAnsi="微软雅黑" w:hint="eastAsia"/>
                <w:color w:val="7F7F7F" w:themeColor="text1" w:themeTint="80"/>
                <w:sz w:val="30"/>
                <w:szCs w:val="30"/>
              </w:rPr>
              <w:t>技能</w:t>
            </w:r>
            <w:r w:rsidR="00C770D6">
              <w:rPr>
                <w:rFonts w:ascii="微软雅黑" w:eastAsia="微软雅黑" w:hAnsi="微软雅黑"/>
                <w:color w:val="595959" w:themeColor="text1" w:themeTint="A6"/>
                <w:sz w:val="28"/>
                <w:szCs w:val="28"/>
              </w:rPr>
              <w:tab/>
            </w:r>
          </w:p>
          <w:p w:rsidR="00256D78" w:rsidRDefault="00256D78" w:rsidP="00256D78">
            <w:pPr>
              <w:pStyle w:val="a7"/>
              <w:tabs>
                <w:tab w:val="left" w:pos="1685"/>
                <w:tab w:val="left" w:pos="1734"/>
              </w:tabs>
              <w:spacing w:line="320" w:lineRule="exact"/>
              <w:ind w:left="318" w:firstLineChars="0" w:firstLine="0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熟悉 JavaSE、JavaEE</w:t>
            </w:r>
          </w:p>
          <w:p w:rsidR="00143852" w:rsidRPr="00143852" w:rsidRDefault="00143852" w:rsidP="00143852">
            <w:pPr>
              <w:pStyle w:val="a7"/>
              <w:tabs>
                <w:tab w:val="left" w:pos="1685"/>
                <w:tab w:val="left" w:pos="1734"/>
              </w:tabs>
              <w:spacing w:line="320" w:lineRule="exact"/>
              <w:ind w:left="318" w:firstLineChars="0" w:firstLine="0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4385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熟悉JavaWeb编程，熟练运用Mybatis、Spring、jQuery、Ajax、JS</w:t>
            </w:r>
            <w:r w:rsidR="00D51ED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T</w:t>
            </w:r>
            <w:r w:rsidRPr="0014385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L/EL、JDBC等技术</w:t>
            </w:r>
          </w:p>
          <w:p w:rsidR="00143852" w:rsidRPr="00143852" w:rsidRDefault="00143852" w:rsidP="00143852">
            <w:pPr>
              <w:pStyle w:val="a7"/>
              <w:tabs>
                <w:tab w:val="left" w:pos="1685"/>
                <w:tab w:val="left" w:pos="1734"/>
              </w:tabs>
              <w:spacing w:line="320" w:lineRule="exact"/>
              <w:ind w:left="318" w:firstLineChars="0" w:firstLine="0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4385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熟悉Spring，能够熟练运用Spring进行多层体系架构的设计，并能通过spring管理mybatis开发</w:t>
            </w:r>
          </w:p>
          <w:p w:rsidR="00143852" w:rsidRPr="00143852" w:rsidRDefault="00143852" w:rsidP="00143852">
            <w:pPr>
              <w:pStyle w:val="a7"/>
              <w:tabs>
                <w:tab w:val="left" w:pos="1685"/>
                <w:tab w:val="left" w:pos="1734"/>
              </w:tabs>
              <w:spacing w:line="320" w:lineRule="exact"/>
              <w:ind w:left="318" w:firstLineChars="0" w:firstLine="0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4385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熟练运用MySQL，Oracle等数据库</w:t>
            </w:r>
          </w:p>
          <w:p w:rsidR="00143852" w:rsidRPr="00143852" w:rsidRDefault="00143852" w:rsidP="00143852">
            <w:pPr>
              <w:pStyle w:val="a7"/>
              <w:tabs>
                <w:tab w:val="left" w:pos="1685"/>
                <w:tab w:val="left" w:pos="1734"/>
              </w:tabs>
              <w:spacing w:line="320" w:lineRule="exact"/>
              <w:ind w:left="318" w:firstLineChars="0" w:firstLine="0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4385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熟悉Servlet/JSP、Java web开发技术</w:t>
            </w:r>
          </w:p>
          <w:p w:rsidR="00C770D6" w:rsidRPr="008A0FA8" w:rsidRDefault="00143852" w:rsidP="008A0FA8">
            <w:pPr>
              <w:pStyle w:val="a7"/>
              <w:tabs>
                <w:tab w:val="left" w:pos="1685"/>
                <w:tab w:val="left" w:pos="1734"/>
              </w:tabs>
              <w:spacing w:line="320" w:lineRule="exact"/>
              <w:ind w:left="318" w:firstLineChars="0" w:firstLine="0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4385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熟练使用</w:t>
            </w:r>
            <w:r w:rsidR="00E7500B" w:rsidRPr="0014385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Eclipse</w:t>
            </w:r>
            <w:r w:rsidR="00E7500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,</w:t>
            </w:r>
            <w:r w:rsidRPr="0014385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MyEclipse</w:t>
            </w:r>
            <w:r w:rsidR="00AB421E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,</w:t>
            </w:r>
            <w:r w:rsidRPr="0014385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IntelliJ IDEA,HBuilder,Tomcat服务器等相关开发工具</w:t>
            </w:r>
          </w:p>
          <w:p w:rsidR="00C770D6" w:rsidRPr="00C770D6" w:rsidRDefault="00C770D6" w:rsidP="006E06F2">
            <w:pPr>
              <w:pStyle w:val="a7"/>
              <w:numPr>
                <w:ilvl w:val="0"/>
                <w:numId w:val="2"/>
              </w:numPr>
              <w:tabs>
                <w:tab w:val="left" w:pos="1734"/>
              </w:tabs>
              <w:spacing w:beforeLines="125" w:before="407" w:afterLines="50" w:after="163"/>
              <w:ind w:left="318" w:firstLineChars="0" w:hanging="318"/>
              <w:rPr>
                <w:rFonts w:ascii="微软雅黑" w:eastAsia="微软雅黑" w:hAnsi="微软雅黑"/>
                <w:color w:val="595959" w:themeColor="text1" w:themeTint="A6"/>
              </w:rPr>
            </w:pPr>
            <w:r w:rsidRPr="00075172">
              <w:rPr>
                <w:rFonts w:ascii="微软雅黑" w:eastAsia="微软雅黑" w:hAnsi="微软雅黑"/>
                <w:color w:val="7F7F7F" w:themeColor="text1" w:themeTint="80"/>
                <w:sz w:val="30"/>
                <w:szCs w:val="30"/>
              </w:rPr>
              <w:t>教育经历</w:t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z w:val="28"/>
                <w:szCs w:val="28"/>
              </w:rPr>
              <w:tab/>
            </w:r>
          </w:p>
          <w:p w:rsidR="00C770D6" w:rsidRPr="00F917F7" w:rsidRDefault="00B95573" w:rsidP="007F1EB0">
            <w:pPr>
              <w:pStyle w:val="a7"/>
              <w:tabs>
                <w:tab w:val="left" w:pos="1734"/>
                <w:tab w:val="left" w:pos="2649"/>
                <w:tab w:val="left" w:pos="5055"/>
              </w:tabs>
              <w:spacing w:line="320" w:lineRule="exact"/>
              <w:ind w:left="1734" w:firstLineChars="0" w:hanging="1416"/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201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1</w:t>
            </w:r>
            <w:r w:rsidR="00BC5E1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.09</w:t>
            </w:r>
            <w:r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 xml:space="preserve"> – 201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4</w:t>
            </w:r>
            <w:r w:rsidR="00BC5E1C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.06</w:t>
            </w:r>
            <w:r w:rsidR="00F917F7" w:rsidRPr="00F917F7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洛阳理工学院</w:t>
            </w:r>
            <w:r w:rsidR="007F1EB0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ab/>
            </w:r>
            <w:r w:rsidR="007F1EB0">
              <w:rPr>
                <w:rFonts w:ascii="微软雅黑" w:eastAsia="微软雅黑" w:hAnsi="微软雅黑" w:hint="eastAsia"/>
                <w:color w:val="7F7F7F" w:themeColor="text1" w:themeTint="80"/>
                <w:sz w:val="18"/>
                <w:szCs w:val="18"/>
              </w:rPr>
              <w:t>材料</w:t>
            </w:r>
            <w:r w:rsidR="007F1EB0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>工程技术</w:t>
            </w:r>
          </w:p>
          <w:p w:rsidR="00F917F7" w:rsidRPr="00C770D6" w:rsidRDefault="00F917F7" w:rsidP="006E06F2">
            <w:pPr>
              <w:pStyle w:val="a7"/>
              <w:numPr>
                <w:ilvl w:val="0"/>
                <w:numId w:val="2"/>
              </w:numPr>
              <w:tabs>
                <w:tab w:val="left" w:pos="1734"/>
              </w:tabs>
              <w:spacing w:beforeLines="125" w:before="407" w:afterLines="50" w:after="163"/>
              <w:ind w:left="318" w:firstLineChars="0" w:hanging="318"/>
              <w:rPr>
                <w:rFonts w:ascii="微软雅黑" w:eastAsia="微软雅黑" w:hAnsi="微软雅黑"/>
                <w:color w:val="595959" w:themeColor="text1" w:themeTint="A6"/>
              </w:rPr>
            </w:pPr>
            <w:r w:rsidRPr="00075172">
              <w:rPr>
                <w:rFonts w:ascii="微软雅黑" w:eastAsia="微软雅黑" w:hAnsi="微软雅黑"/>
                <w:color w:val="7F7F7F" w:themeColor="text1" w:themeTint="80"/>
                <w:sz w:val="30"/>
                <w:szCs w:val="30"/>
              </w:rPr>
              <w:t>实践经验</w:t>
            </w:r>
            <w:r w:rsidRPr="0026294F">
              <w:rPr>
                <w:rFonts w:ascii="微软雅黑" w:eastAsia="微软雅黑" w:hAnsi="微软雅黑"/>
                <w:color w:val="7F7F7F" w:themeColor="text1" w:themeTint="80"/>
                <w:sz w:val="28"/>
                <w:szCs w:val="28"/>
              </w:rPr>
              <w:tab/>
            </w:r>
          </w:p>
          <w:p w:rsidR="00F917F7" w:rsidRPr="00F267C9" w:rsidRDefault="008363B4" w:rsidP="000D5A0B">
            <w:pPr>
              <w:pStyle w:val="a7"/>
              <w:tabs>
                <w:tab w:val="left" w:pos="1734"/>
                <w:tab w:val="left" w:pos="2568"/>
                <w:tab w:val="left" w:pos="2731"/>
                <w:tab w:val="left" w:pos="4428"/>
                <w:tab w:val="left" w:pos="4958"/>
              </w:tabs>
              <w:spacing w:after="120" w:line="280" w:lineRule="exact"/>
              <w:ind w:left="1736" w:rightChars="252" w:right="605" w:firstLineChars="0" w:hanging="1418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F267C9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201</w:t>
            </w:r>
            <w:r w:rsidRPr="00F267C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4.06-2018.02</w:t>
            </w:r>
            <w:r w:rsidR="00F917F7" w:rsidRPr="00F267C9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D16A87" w:rsidRPr="00F267C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富士康(郑州)科技集团</w:t>
            </w:r>
            <w:r w:rsidR="000D5A0B" w:rsidRPr="00F267C9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0D5A0B" w:rsidRPr="00F267C9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0D5A0B" w:rsidRPr="00F267C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组长</w:t>
            </w:r>
          </w:p>
          <w:p w:rsidR="00584D9F" w:rsidRPr="005025DF" w:rsidRDefault="00C45CBA" w:rsidP="00584D9F">
            <w:pPr>
              <w:tabs>
                <w:tab w:val="left" w:pos="1685"/>
                <w:tab w:val="left" w:pos="1734"/>
              </w:tabs>
              <w:spacing w:line="320" w:lineRule="exact"/>
              <w:ind w:firstLineChars="210" w:firstLine="420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 w:rsidRPr="005025DF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工作</w:t>
            </w:r>
            <w:r w:rsidRPr="005025DF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执掌：</w:t>
            </w:r>
          </w:p>
          <w:p w:rsidR="00AB691D" w:rsidRDefault="003115BD" w:rsidP="001E033E">
            <w:pPr>
              <w:pStyle w:val="a7"/>
              <w:numPr>
                <w:ilvl w:val="0"/>
                <w:numId w:val="8"/>
              </w:numPr>
              <w:tabs>
                <w:tab w:val="left" w:pos="1685"/>
                <w:tab w:val="left" w:pos="1734"/>
              </w:tabs>
              <w:spacing w:line="320" w:lineRule="exact"/>
              <w:ind w:firstLineChars="0"/>
              <w:rPr>
                <w:rFonts w:ascii="微软雅黑" w:eastAsia="微软雅黑" w:hAnsi="微软雅黑" w:cs="宋体"/>
                <w:color w:val="7F7F7F" w:themeColor="text1" w:themeTint="80"/>
                <w:sz w:val="20"/>
                <w:szCs w:val="20"/>
              </w:rPr>
            </w:pPr>
            <w:r w:rsidRPr="00F4335E">
              <w:rPr>
                <w:rFonts w:ascii="微软雅黑" w:eastAsia="微软雅黑" w:hAnsi="微软雅黑" w:cs="宋体" w:hint="eastAsia"/>
                <w:color w:val="7F7F7F" w:themeColor="text1" w:themeTint="80"/>
                <w:sz w:val="20"/>
                <w:szCs w:val="20"/>
              </w:rPr>
              <w:t>负责产线</w:t>
            </w:r>
            <w:r w:rsidR="00602A13">
              <w:rPr>
                <w:rFonts w:ascii="微软雅黑" w:eastAsia="微软雅黑" w:hAnsi="微软雅黑" w:cs="宋体" w:hint="eastAsia"/>
                <w:color w:val="7F7F7F" w:themeColor="text1" w:themeTint="80"/>
                <w:sz w:val="20"/>
                <w:szCs w:val="20"/>
              </w:rPr>
              <w:t>日常</w:t>
            </w:r>
            <w:r w:rsidR="00602A13">
              <w:rPr>
                <w:rFonts w:ascii="微软雅黑" w:eastAsia="微软雅黑" w:hAnsi="微软雅黑" w:cs="宋体"/>
                <w:color w:val="7F7F7F" w:themeColor="text1" w:themeTint="80"/>
                <w:sz w:val="20"/>
                <w:szCs w:val="20"/>
              </w:rPr>
              <w:t>事务的处理。</w:t>
            </w:r>
          </w:p>
          <w:p w:rsidR="001E033E" w:rsidRPr="00224417" w:rsidRDefault="001E033E" w:rsidP="00224417">
            <w:pPr>
              <w:pStyle w:val="a7"/>
              <w:tabs>
                <w:tab w:val="left" w:pos="1685"/>
                <w:tab w:val="left" w:pos="1734"/>
              </w:tabs>
              <w:spacing w:line="320" w:lineRule="exact"/>
              <w:ind w:left="318" w:firstLine="400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 w:rsidRPr="00F267C9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2.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对员工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定期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进行作业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技能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，安全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教育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等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培训。</w:t>
            </w:r>
          </w:p>
          <w:p w:rsidR="001E033E" w:rsidRPr="001E033E" w:rsidRDefault="001E033E" w:rsidP="001E033E">
            <w:pPr>
              <w:pStyle w:val="a7"/>
              <w:tabs>
                <w:tab w:val="left" w:pos="1734"/>
                <w:tab w:val="left" w:pos="2568"/>
                <w:tab w:val="left" w:pos="2731"/>
                <w:tab w:val="left" w:pos="4428"/>
                <w:tab w:val="left" w:pos="4958"/>
              </w:tabs>
              <w:spacing w:after="120" w:line="280" w:lineRule="exact"/>
              <w:ind w:left="1736" w:rightChars="252" w:right="605" w:firstLineChars="0" w:hanging="1418"/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</w:pPr>
            <w:r w:rsidRPr="00FB3CD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工作</w:t>
            </w:r>
            <w:r w:rsidRPr="00FB3CD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收获</w:t>
            </w:r>
            <w:r w:rsidRPr="00FB3CD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：</w:t>
            </w:r>
          </w:p>
          <w:p w:rsidR="001E033E" w:rsidRDefault="00224417" w:rsidP="00224417">
            <w:pPr>
              <w:pStyle w:val="a7"/>
              <w:numPr>
                <w:ilvl w:val="0"/>
                <w:numId w:val="9"/>
              </w:numPr>
              <w:tabs>
                <w:tab w:val="left" w:pos="1685"/>
                <w:tab w:val="left" w:pos="1734"/>
              </w:tabs>
              <w:spacing w:line="320" w:lineRule="exact"/>
              <w:ind w:firstLineChars="0"/>
              <w:rPr>
                <w:rFonts w:ascii="微软雅黑" w:eastAsia="微软雅黑" w:hAnsi="微软雅黑" w:cs="宋体"/>
                <w:color w:val="7F7F7F" w:themeColor="text1" w:themeTint="80"/>
                <w:sz w:val="20"/>
                <w:szCs w:val="20"/>
              </w:rPr>
            </w:pPr>
            <w:r w:rsidRPr="00224417">
              <w:rPr>
                <w:rFonts w:ascii="微软雅黑" w:eastAsia="微软雅黑" w:hAnsi="微软雅黑" w:cs="宋体" w:hint="eastAsia"/>
                <w:color w:val="7F7F7F" w:themeColor="text1" w:themeTint="80"/>
                <w:sz w:val="20"/>
                <w:szCs w:val="20"/>
              </w:rPr>
              <w:t>通过</w:t>
            </w:r>
            <w:r w:rsidRPr="00224417">
              <w:rPr>
                <w:rFonts w:ascii="微软雅黑" w:eastAsia="微软雅黑" w:hAnsi="微软雅黑" w:cs="宋体"/>
                <w:color w:val="7F7F7F" w:themeColor="text1" w:themeTint="80"/>
                <w:sz w:val="20"/>
                <w:szCs w:val="20"/>
              </w:rPr>
              <w:t>这份工作，锻炼了</w:t>
            </w:r>
            <w:r w:rsidRPr="00224417">
              <w:rPr>
                <w:rFonts w:ascii="微软雅黑" w:eastAsia="微软雅黑" w:hAnsi="微软雅黑" w:cs="宋体" w:hint="eastAsia"/>
                <w:color w:val="7F7F7F" w:themeColor="text1" w:themeTint="80"/>
                <w:sz w:val="20"/>
                <w:szCs w:val="20"/>
              </w:rPr>
              <w:t>自己</w:t>
            </w:r>
            <w:r w:rsidRPr="00224417">
              <w:rPr>
                <w:rFonts w:ascii="微软雅黑" w:eastAsia="微软雅黑" w:hAnsi="微软雅黑" w:cs="宋体"/>
                <w:color w:val="7F7F7F" w:themeColor="text1" w:themeTint="80"/>
                <w:sz w:val="20"/>
                <w:szCs w:val="20"/>
              </w:rPr>
              <w:t>处理</w:t>
            </w:r>
            <w:bookmarkStart w:id="0" w:name="_GoBack"/>
            <w:bookmarkEnd w:id="0"/>
            <w:r w:rsidRPr="00224417">
              <w:rPr>
                <w:rFonts w:ascii="微软雅黑" w:eastAsia="微软雅黑" w:hAnsi="微软雅黑" w:cs="宋体"/>
                <w:color w:val="7F7F7F" w:themeColor="text1" w:themeTint="80"/>
                <w:sz w:val="20"/>
                <w:szCs w:val="20"/>
              </w:rPr>
              <w:t>事情的能力，</w:t>
            </w:r>
            <w:r w:rsidRPr="00224417">
              <w:rPr>
                <w:rFonts w:ascii="微软雅黑" w:eastAsia="微软雅黑" w:hAnsi="微软雅黑" w:cs="宋体" w:hint="eastAsia"/>
                <w:color w:val="7F7F7F" w:themeColor="text1" w:themeTint="80"/>
                <w:sz w:val="20"/>
                <w:szCs w:val="20"/>
              </w:rPr>
              <w:t>如何</w:t>
            </w:r>
            <w:r w:rsidRPr="00224417">
              <w:rPr>
                <w:rFonts w:ascii="微软雅黑" w:eastAsia="微软雅黑" w:hAnsi="微软雅黑" w:cs="宋体"/>
                <w:color w:val="7F7F7F" w:themeColor="text1" w:themeTint="80"/>
                <w:sz w:val="20"/>
                <w:szCs w:val="20"/>
              </w:rPr>
              <w:t>与人沟通</w:t>
            </w:r>
            <w:r w:rsidR="00202570">
              <w:rPr>
                <w:rFonts w:ascii="微软雅黑" w:eastAsia="微软雅黑" w:hAnsi="微软雅黑" w:cs="宋体" w:hint="eastAsia"/>
                <w:color w:val="7F7F7F" w:themeColor="text1" w:themeTint="80"/>
                <w:sz w:val="20"/>
                <w:szCs w:val="20"/>
              </w:rPr>
              <w:t>，</w:t>
            </w:r>
            <w:r w:rsidR="00202570">
              <w:rPr>
                <w:rFonts w:ascii="微软雅黑" w:eastAsia="微软雅黑" w:hAnsi="微软雅黑" w:cs="宋体"/>
                <w:color w:val="7F7F7F" w:themeColor="text1" w:themeTint="80"/>
                <w:sz w:val="20"/>
                <w:szCs w:val="20"/>
              </w:rPr>
              <w:t>与</w:t>
            </w:r>
            <w:r w:rsidRPr="00224417">
              <w:rPr>
                <w:rFonts w:ascii="微软雅黑" w:eastAsia="微软雅黑" w:hAnsi="微软雅黑" w:cs="宋体" w:hint="eastAsia"/>
                <w:color w:val="7F7F7F" w:themeColor="text1" w:themeTint="80"/>
                <w:sz w:val="20"/>
                <w:szCs w:val="20"/>
              </w:rPr>
              <w:t>其他</w:t>
            </w:r>
            <w:r w:rsidRPr="00224417">
              <w:rPr>
                <w:rFonts w:ascii="微软雅黑" w:eastAsia="微软雅黑" w:hAnsi="微软雅黑" w:cs="宋体"/>
                <w:color w:val="7F7F7F" w:themeColor="text1" w:themeTint="80"/>
                <w:sz w:val="20"/>
                <w:szCs w:val="20"/>
              </w:rPr>
              <w:t>部门</w:t>
            </w:r>
            <w:r w:rsidRPr="00224417">
              <w:rPr>
                <w:rFonts w:ascii="微软雅黑" w:eastAsia="微软雅黑" w:hAnsi="微软雅黑" w:cs="宋体" w:hint="eastAsia"/>
                <w:color w:val="7F7F7F" w:themeColor="text1" w:themeTint="80"/>
                <w:sz w:val="20"/>
                <w:szCs w:val="20"/>
              </w:rPr>
              <w:t>协同</w:t>
            </w:r>
            <w:r w:rsidRPr="00224417">
              <w:rPr>
                <w:rFonts w:ascii="微软雅黑" w:eastAsia="微软雅黑" w:hAnsi="微软雅黑" w:cs="宋体"/>
                <w:color w:val="7F7F7F" w:themeColor="text1" w:themeTint="80"/>
                <w:sz w:val="20"/>
                <w:szCs w:val="20"/>
              </w:rPr>
              <w:t>工作</w:t>
            </w:r>
            <w:r w:rsidRPr="00224417">
              <w:rPr>
                <w:rFonts w:ascii="微软雅黑" w:eastAsia="微软雅黑" w:hAnsi="微软雅黑" w:cs="宋体" w:hint="eastAsia"/>
                <w:color w:val="7F7F7F" w:themeColor="text1" w:themeTint="80"/>
                <w:sz w:val="20"/>
                <w:szCs w:val="20"/>
              </w:rPr>
              <w:t>的</w:t>
            </w:r>
            <w:r w:rsidRPr="00224417">
              <w:rPr>
                <w:rFonts w:ascii="微软雅黑" w:eastAsia="微软雅黑" w:hAnsi="微软雅黑" w:cs="宋体"/>
                <w:color w:val="7F7F7F" w:themeColor="text1" w:themeTint="80"/>
                <w:sz w:val="20"/>
                <w:szCs w:val="20"/>
              </w:rPr>
              <w:t>能力。</w:t>
            </w:r>
          </w:p>
          <w:p w:rsidR="00BE2B27" w:rsidRPr="00224417" w:rsidRDefault="00BE3280" w:rsidP="00224417">
            <w:pPr>
              <w:pStyle w:val="a7"/>
              <w:numPr>
                <w:ilvl w:val="0"/>
                <w:numId w:val="9"/>
              </w:numPr>
              <w:tabs>
                <w:tab w:val="left" w:pos="1685"/>
                <w:tab w:val="left" w:pos="1734"/>
              </w:tabs>
              <w:spacing w:line="320" w:lineRule="exact"/>
              <w:ind w:firstLineChars="0"/>
              <w:rPr>
                <w:rFonts w:ascii="微软雅黑" w:eastAsia="微软雅黑" w:hAnsi="微软雅黑" w:cs="宋体" w:hint="eastAsia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7F7F7F" w:themeColor="text1" w:themeTint="80"/>
                <w:sz w:val="20"/>
                <w:szCs w:val="20"/>
              </w:rPr>
              <w:t>万事</w:t>
            </w:r>
            <w:r>
              <w:rPr>
                <w:rFonts w:ascii="微软雅黑" w:eastAsia="微软雅黑" w:hAnsi="微软雅黑" w:cs="宋体"/>
                <w:color w:val="7F7F7F" w:themeColor="text1" w:themeTint="80"/>
                <w:sz w:val="20"/>
                <w:szCs w:val="20"/>
              </w:rPr>
              <w:t>开头难，</w:t>
            </w:r>
            <w:r>
              <w:rPr>
                <w:rFonts w:ascii="微软雅黑" w:eastAsia="微软雅黑" w:hAnsi="微软雅黑" w:cs="宋体" w:hint="eastAsia"/>
                <w:color w:val="7F7F7F" w:themeColor="text1" w:themeTint="80"/>
                <w:sz w:val="20"/>
                <w:szCs w:val="20"/>
              </w:rPr>
              <w:t>迈出第一步</w:t>
            </w:r>
            <w:r w:rsidR="00DC6C06">
              <w:rPr>
                <w:rFonts w:ascii="微软雅黑" w:eastAsia="微软雅黑" w:hAnsi="微软雅黑" w:cs="宋体"/>
                <w:color w:val="7F7F7F" w:themeColor="text1" w:themeTint="80"/>
                <w:sz w:val="20"/>
                <w:szCs w:val="20"/>
              </w:rPr>
              <w:t>之后</w:t>
            </w:r>
            <w:r w:rsidR="00DC6C06">
              <w:rPr>
                <w:rFonts w:ascii="微软雅黑" w:eastAsia="微软雅黑" w:hAnsi="微软雅黑" w:cs="宋体" w:hint="eastAsia"/>
                <w:color w:val="7F7F7F" w:themeColor="text1" w:themeTint="80"/>
                <w:sz w:val="20"/>
                <w:szCs w:val="20"/>
              </w:rPr>
              <w:t>就</w:t>
            </w:r>
            <w:r w:rsidR="00DC6C06">
              <w:rPr>
                <w:rFonts w:ascii="微软雅黑" w:eastAsia="微软雅黑" w:hAnsi="微软雅黑" w:cs="宋体"/>
                <w:color w:val="7F7F7F" w:themeColor="text1" w:themeTint="80"/>
                <w:sz w:val="20"/>
                <w:szCs w:val="20"/>
              </w:rPr>
              <w:t>没有那么</w:t>
            </w:r>
            <w:r w:rsidR="00DC6C06">
              <w:rPr>
                <w:rFonts w:ascii="微软雅黑" w:eastAsia="微软雅黑" w:hAnsi="微软雅黑" w:cs="宋体" w:hint="eastAsia"/>
                <w:color w:val="7F7F7F" w:themeColor="text1" w:themeTint="80"/>
                <w:sz w:val="20"/>
                <w:szCs w:val="20"/>
              </w:rPr>
              <w:t>难</w:t>
            </w:r>
            <w:r w:rsidR="00DC6C06">
              <w:rPr>
                <w:rFonts w:ascii="微软雅黑" w:eastAsia="微软雅黑" w:hAnsi="微软雅黑" w:cs="宋体"/>
                <w:color w:val="7F7F7F" w:themeColor="text1" w:themeTint="80"/>
                <w:sz w:val="20"/>
                <w:szCs w:val="20"/>
              </w:rPr>
              <w:t>了</w:t>
            </w:r>
            <w:r w:rsidR="004818DB">
              <w:rPr>
                <w:rFonts w:ascii="微软雅黑" w:eastAsia="微软雅黑" w:hAnsi="微软雅黑" w:cs="宋体"/>
                <w:color w:val="7F7F7F" w:themeColor="text1" w:themeTint="80"/>
                <w:sz w:val="20"/>
                <w:szCs w:val="20"/>
              </w:rPr>
              <w:t>。</w:t>
            </w:r>
          </w:p>
          <w:p w:rsidR="00DA0EAD" w:rsidRPr="00075172" w:rsidRDefault="00486382" w:rsidP="00331F97">
            <w:pPr>
              <w:pStyle w:val="a7"/>
              <w:numPr>
                <w:ilvl w:val="0"/>
                <w:numId w:val="2"/>
              </w:numPr>
              <w:tabs>
                <w:tab w:val="left" w:pos="1465"/>
              </w:tabs>
              <w:spacing w:beforeLines="125" w:before="407" w:afterLines="50" w:after="163"/>
              <w:ind w:left="318" w:firstLineChars="0" w:hanging="318"/>
              <w:rPr>
                <w:rFonts w:ascii="微软雅黑" w:eastAsia="微软雅黑" w:hAnsi="微软雅黑"/>
                <w:color w:val="7F7F7F" w:themeColor="text1" w:themeTint="80"/>
                <w:sz w:val="30"/>
                <w:szCs w:val="30"/>
              </w:rPr>
            </w:pPr>
            <w:r w:rsidRPr="00075172">
              <w:rPr>
                <w:rFonts w:ascii="微软雅黑" w:eastAsia="微软雅黑" w:hAnsi="微软雅黑" w:hint="eastAsia"/>
                <w:color w:val="7F7F7F" w:themeColor="text1" w:themeTint="80"/>
                <w:sz w:val="30"/>
                <w:szCs w:val="30"/>
              </w:rPr>
              <w:t>项目经验</w:t>
            </w:r>
          </w:p>
          <w:p w:rsidR="00331F97" w:rsidRPr="00075172" w:rsidRDefault="00DD69CC" w:rsidP="00331F97">
            <w:pPr>
              <w:tabs>
                <w:tab w:val="left" w:pos="1685"/>
                <w:tab w:val="left" w:pos="1734"/>
              </w:tabs>
              <w:spacing w:line="320" w:lineRule="exact"/>
              <w:ind w:firstLineChars="210" w:firstLine="378"/>
              <w:rPr>
                <w:rFonts w:ascii="微软雅黑" w:eastAsia="微软雅黑" w:hAnsi="微软雅黑"/>
                <w:color w:val="7F7F7F" w:themeColor="text1" w:themeTint="80"/>
                <w:sz w:val="28"/>
                <w:szCs w:val="28"/>
              </w:rPr>
            </w:pPr>
            <w:r w:rsidRPr="0026294F">
              <w:rPr>
                <w:rFonts w:ascii="微软雅黑" w:eastAsia="微软雅黑" w:hAnsi="微软雅黑"/>
                <w:color w:val="7F7F7F" w:themeColor="text1" w:themeTint="80"/>
                <w:sz w:val="18"/>
                <w:szCs w:val="18"/>
              </w:rPr>
              <w:tab/>
            </w:r>
            <w:r w:rsidR="00331F97" w:rsidRPr="00075172">
              <w:rPr>
                <w:rFonts w:ascii="微软雅黑" w:eastAsia="微软雅黑" w:hAnsi="微软雅黑" w:hint="eastAsia"/>
                <w:color w:val="7F7F7F" w:themeColor="text1" w:themeTint="80"/>
                <w:sz w:val="28"/>
                <w:szCs w:val="28"/>
              </w:rPr>
              <w:t>项目名称：WebServer服务器</w:t>
            </w:r>
          </w:p>
          <w:p w:rsidR="00331F97" w:rsidRPr="00331F97" w:rsidRDefault="00331F97" w:rsidP="00331F97">
            <w:pPr>
              <w:tabs>
                <w:tab w:val="left" w:pos="1685"/>
                <w:tab w:val="left" w:pos="1734"/>
              </w:tabs>
              <w:spacing w:line="320" w:lineRule="exact"/>
              <w:ind w:firstLineChars="210" w:firstLine="441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9B66B9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1"/>
              </w:rPr>
              <w:t>开发</w:t>
            </w:r>
            <w:r w:rsidRPr="009B66B9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1"/>
              </w:rPr>
              <w:t>环境：</w:t>
            </w:r>
            <w:r w:rsidRPr="00331F9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Windows7</w:t>
            </w:r>
            <w:r w:rsidRPr="00331F9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x64，</w:t>
            </w:r>
            <w:r w:rsidRPr="00331F9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My</w:t>
            </w:r>
            <w:r w:rsidRPr="00331F9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Eclipse</w:t>
            </w:r>
            <w:r w:rsidRPr="00331F9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10</w:t>
            </w:r>
            <w:r w:rsidRPr="00331F9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 w:rsidRPr="00331F9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阿里云maven仓库</w:t>
            </w:r>
            <w:r w:rsidRPr="00331F9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 w:rsidRPr="00331F9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oracle 11g</w:t>
            </w:r>
          </w:p>
          <w:p w:rsidR="00331F97" w:rsidRPr="00331F97" w:rsidRDefault="00331F97" w:rsidP="00331F97">
            <w:pPr>
              <w:tabs>
                <w:tab w:val="left" w:pos="1685"/>
                <w:tab w:val="left" w:pos="1734"/>
              </w:tabs>
              <w:spacing w:line="320" w:lineRule="exact"/>
              <w:ind w:firstLineChars="210" w:firstLine="441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9B66B9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1"/>
              </w:rPr>
              <w:t>技术架构</w:t>
            </w:r>
            <w:r w:rsidRPr="009B66B9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1"/>
              </w:rPr>
              <w:t>：</w:t>
            </w:r>
            <w:r w:rsidRPr="00331F9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dom4j</w:t>
            </w:r>
            <w:r w:rsidRPr="00331F9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 w:rsidRPr="00331F9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ojdbc</w:t>
            </w:r>
            <w:r w:rsidRPr="00331F9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 w:rsidRPr="00331F9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dbcp</w:t>
            </w:r>
            <w:r w:rsidRPr="00331F9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 w:rsidRPr="00331F9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Socket</w:t>
            </w:r>
          </w:p>
          <w:p w:rsidR="00331F97" w:rsidRPr="00331F97" w:rsidRDefault="00331F97" w:rsidP="009E1343">
            <w:pPr>
              <w:tabs>
                <w:tab w:val="left" w:pos="1685"/>
                <w:tab w:val="left" w:pos="1734"/>
              </w:tabs>
              <w:spacing w:line="320" w:lineRule="exact"/>
              <w:ind w:firstLineChars="210" w:firstLine="441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9B66B9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1"/>
              </w:rPr>
              <w:t>项目描述</w:t>
            </w:r>
            <w:r w:rsidRPr="009B66B9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简易版</w:t>
            </w:r>
            <w:r w:rsidRPr="00331F9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TomCat服务器</w:t>
            </w:r>
            <w:r w:rsidRPr="00331F9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 w:rsidRPr="00331F9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用来处理客户端发送过来的请求</w:t>
            </w:r>
            <w:r w:rsidRPr="00331F9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 w:rsidRPr="00331F9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并对其请求做出相应的响应</w:t>
            </w:r>
            <w:r w:rsidR="009E1343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，</w:t>
            </w:r>
            <w:r w:rsidRPr="00331F9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以及写了简单的注册与登录页面</w:t>
            </w:r>
            <w:r w:rsidRPr="00331F9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，</w:t>
            </w:r>
            <w:r w:rsidRPr="00331F9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与数据库交互进行注册写入以及登录验证.</w:t>
            </w:r>
          </w:p>
          <w:p w:rsidR="00331F97" w:rsidRPr="00331F97" w:rsidRDefault="00331F97" w:rsidP="00331F97">
            <w:pPr>
              <w:tabs>
                <w:tab w:val="left" w:pos="1685"/>
                <w:tab w:val="left" w:pos="1734"/>
              </w:tabs>
              <w:spacing w:line="320" w:lineRule="exact"/>
              <w:ind w:firstLineChars="210" w:firstLine="441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9B66B9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1"/>
              </w:rPr>
              <w:t>实现描述：</w:t>
            </w:r>
            <w:r w:rsidRPr="00331F9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配置WebServer端口，设置状态行，响应头，响应正文来处理Http的功能请求.创建一个线程，创建对应的请求对象，响应对象，用来处理每个客户端的请求，响应客户端请求资源.</w:t>
            </w:r>
          </w:p>
          <w:p w:rsidR="00331F97" w:rsidRPr="00331F97" w:rsidRDefault="00331F97" w:rsidP="00331F97">
            <w:pPr>
              <w:tabs>
                <w:tab w:val="left" w:pos="1685"/>
                <w:tab w:val="left" w:pos="1734"/>
              </w:tabs>
              <w:spacing w:line="320" w:lineRule="exact"/>
              <w:ind w:firstLineChars="210" w:firstLine="420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331F9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HTTP协议相关信息定义，初始化ContentType映射，初始化状态码-状态描述</w:t>
            </w:r>
          </w:p>
          <w:p w:rsidR="00331F97" w:rsidRPr="00331F97" w:rsidRDefault="00331F97" w:rsidP="00331F97">
            <w:pPr>
              <w:tabs>
                <w:tab w:val="left" w:pos="1685"/>
                <w:tab w:val="left" w:pos="1734"/>
              </w:tabs>
              <w:spacing w:line="320" w:lineRule="exact"/>
              <w:ind w:firstLineChars="210" w:firstLine="420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331F9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封装一个Http请求相关信息(HttpRequest)，封装Http的响应(HttpResponse)，将响应信息发送给客户端.</w:t>
            </w:r>
          </w:p>
          <w:p w:rsidR="00331F97" w:rsidRPr="00331F97" w:rsidRDefault="00331F97" w:rsidP="00331F97">
            <w:pPr>
              <w:tabs>
                <w:tab w:val="left" w:pos="1685"/>
                <w:tab w:val="left" w:pos="1734"/>
              </w:tabs>
              <w:spacing w:line="320" w:lineRule="exact"/>
              <w:ind w:firstLineChars="210" w:firstLine="420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331F9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lastRenderedPageBreak/>
              <w:t>配置数据库连接池，实体类以及DAO</w:t>
            </w:r>
          </w:p>
          <w:p w:rsidR="00331F97" w:rsidRPr="00331F97" w:rsidRDefault="00331F97" w:rsidP="00331F97">
            <w:pPr>
              <w:tabs>
                <w:tab w:val="left" w:pos="1685"/>
                <w:tab w:val="left" w:pos="1734"/>
              </w:tabs>
              <w:spacing w:line="320" w:lineRule="exact"/>
              <w:ind w:firstLineChars="210" w:firstLine="420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331F9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配置关于登陆注册的servlet来对客户端发送过来的请求进行相应的处理和响应，返回指定页面.</w:t>
            </w:r>
          </w:p>
          <w:p w:rsidR="00331F97" w:rsidRPr="00331F97" w:rsidRDefault="00331F97" w:rsidP="00331F97">
            <w:pPr>
              <w:tabs>
                <w:tab w:val="left" w:pos="1685"/>
                <w:tab w:val="left" w:pos="1734"/>
              </w:tabs>
              <w:spacing w:line="320" w:lineRule="exact"/>
              <w:ind w:firstLineChars="210" w:firstLine="441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9B66B9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1"/>
              </w:rPr>
              <w:t>项目心得：</w:t>
            </w:r>
            <w:r w:rsidRPr="00331F9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通过此个WebServer项目的实践，对类似tomcat服务器的底层有了深入的了解，明白了web服务器在处理请求数据时具体是如何工作的</w:t>
            </w:r>
          </w:p>
          <w:p w:rsidR="00075172" w:rsidRPr="00264D5A" w:rsidRDefault="00075172" w:rsidP="00264D5A">
            <w:pPr>
              <w:tabs>
                <w:tab w:val="left" w:pos="1685"/>
                <w:tab w:val="left" w:pos="1734"/>
              </w:tabs>
              <w:spacing w:line="320" w:lineRule="exact"/>
              <w:ind w:firstLineChars="610" w:firstLine="1708"/>
              <w:rPr>
                <w:rFonts w:ascii="微软雅黑" w:eastAsia="微软雅黑" w:hAnsi="微软雅黑" w:hint="eastAsia"/>
                <w:color w:val="7F7F7F" w:themeColor="text1" w:themeTint="80"/>
                <w:sz w:val="28"/>
                <w:szCs w:val="28"/>
              </w:rPr>
            </w:pPr>
            <w:r w:rsidRPr="00264D5A">
              <w:rPr>
                <w:rFonts w:ascii="微软雅黑" w:eastAsia="微软雅黑" w:hAnsi="微软雅黑"/>
                <w:color w:val="7F7F7F" w:themeColor="text1" w:themeTint="80"/>
                <w:sz w:val="28"/>
                <w:szCs w:val="28"/>
              </w:rPr>
              <w:t>项目名称：</w:t>
            </w:r>
            <w:r w:rsidRPr="00264D5A">
              <w:rPr>
                <w:rFonts w:ascii="微软雅黑" w:eastAsia="微软雅黑" w:hAnsi="微软雅黑" w:hint="eastAsia"/>
                <w:color w:val="7F7F7F" w:themeColor="text1" w:themeTint="80"/>
                <w:sz w:val="28"/>
                <w:szCs w:val="28"/>
              </w:rPr>
              <w:t>学子商城系统</w:t>
            </w:r>
          </w:p>
          <w:p w:rsidR="00075172" w:rsidRPr="00A06804" w:rsidRDefault="00075172" w:rsidP="00F44F11">
            <w:pPr>
              <w:pStyle w:val="a7"/>
              <w:tabs>
                <w:tab w:val="left" w:pos="2301"/>
                <w:tab w:val="left" w:pos="4569"/>
              </w:tabs>
              <w:spacing w:line="380" w:lineRule="exact"/>
              <w:ind w:left="318" w:firstLineChars="0" w:firstLine="0"/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1"/>
              </w:rPr>
            </w:pPr>
            <w:r w:rsidRPr="009B66B9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1"/>
              </w:rPr>
              <w:t>开发环境</w:t>
            </w:r>
            <w:r w:rsidRPr="009B66B9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1"/>
              </w:rPr>
              <w:t>：</w:t>
            </w:r>
            <w:r w:rsidRPr="00A06804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1"/>
              </w:rPr>
              <w:t>Window7操作系统， Eclipse，JavaEE，maven3.3.9，Apache-Tomcat7.0服务器，Mysql6.0数据库</w:t>
            </w:r>
          </w:p>
          <w:p w:rsidR="00075172" w:rsidRPr="00A06804" w:rsidRDefault="00075172" w:rsidP="00F44F11">
            <w:pPr>
              <w:pStyle w:val="a7"/>
              <w:tabs>
                <w:tab w:val="left" w:pos="2301"/>
                <w:tab w:val="left" w:pos="4569"/>
              </w:tabs>
              <w:spacing w:line="380" w:lineRule="exact"/>
              <w:ind w:left="318" w:firstLineChars="0" w:firstLine="0"/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1"/>
              </w:rPr>
            </w:pPr>
            <w:r w:rsidRPr="009B66B9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1"/>
              </w:rPr>
              <w:t>技术</w:t>
            </w:r>
            <w:r w:rsidRPr="009B66B9">
              <w:rPr>
                <w:rFonts w:ascii="微软雅黑" w:eastAsia="微软雅黑" w:hAnsi="微软雅黑"/>
                <w:b/>
                <w:color w:val="7F7F7F" w:themeColor="text1" w:themeTint="80"/>
                <w:sz w:val="21"/>
                <w:szCs w:val="21"/>
              </w:rPr>
              <w:t>：</w:t>
            </w:r>
            <w:r w:rsidRPr="00A06804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1"/>
              </w:rPr>
              <w:t>OOP，Web，Servlet，SSM，AJAX</w:t>
            </w:r>
          </w:p>
          <w:p w:rsidR="00075172" w:rsidRPr="00A06804" w:rsidRDefault="0085604B" w:rsidP="00A06804">
            <w:pPr>
              <w:pStyle w:val="a7"/>
              <w:tabs>
                <w:tab w:val="left" w:pos="2301"/>
                <w:tab w:val="left" w:pos="4569"/>
              </w:tabs>
              <w:spacing w:line="380" w:lineRule="exact"/>
              <w:ind w:left="318" w:firstLineChars="0" w:firstLine="0"/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1"/>
              </w:rPr>
            </w:pPr>
            <w:r w:rsidRPr="009B66B9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1"/>
              </w:rPr>
              <w:t>项目描述：</w:t>
            </w:r>
            <w:r w:rsidR="00075172" w:rsidRPr="00A06804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1"/>
              </w:rPr>
              <w:t>学子商城是一套面向客户的网上购物系统，客户通过注册页面注册账号，在商城上面进行在线购物，结账，可以对用户自己的个人信息进行设置，对商品的收货地址进行修改，对选择的商品进行管理，完成从选择商品到结账一整套流程</w:t>
            </w:r>
          </w:p>
          <w:p w:rsidR="00075172" w:rsidRPr="009B66B9" w:rsidRDefault="00075172" w:rsidP="00A06804">
            <w:pPr>
              <w:pStyle w:val="a7"/>
              <w:tabs>
                <w:tab w:val="left" w:pos="2301"/>
                <w:tab w:val="left" w:pos="4569"/>
              </w:tabs>
              <w:spacing w:line="380" w:lineRule="exact"/>
              <w:ind w:left="318" w:firstLineChars="0" w:firstLine="0"/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1"/>
              </w:rPr>
            </w:pPr>
            <w:r w:rsidRPr="009B66B9">
              <w:rPr>
                <w:rFonts w:ascii="微软雅黑" w:eastAsia="微软雅黑" w:hAnsi="微软雅黑" w:hint="eastAsia"/>
                <w:b/>
                <w:color w:val="7F7F7F" w:themeColor="text1" w:themeTint="80"/>
                <w:sz w:val="21"/>
                <w:szCs w:val="21"/>
              </w:rPr>
              <w:t>项目心得：</w:t>
            </w:r>
          </w:p>
          <w:p w:rsidR="00DA0EAD" w:rsidRPr="00A06804" w:rsidRDefault="00075172" w:rsidP="00A06804">
            <w:pPr>
              <w:pStyle w:val="a7"/>
              <w:tabs>
                <w:tab w:val="left" w:pos="2301"/>
                <w:tab w:val="left" w:pos="4569"/>
              </w:tabs>
              <w:spacing w:line="380" w:lineRule="exact"/>
              <w:ind w:left="318" w:firstLineChars="0" w:firstLine="0"/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1"/>
              </w:rPr>
            </w:pPr>
            <w:r w:rsidRPr="00A06804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1"/>
              </w:rPr>
              <w:t>该项目从前端到登录实现，信息操作的实现，使自己更熟练前端HTML，CSS, JS，JQuery，JSP等技术，加强对后端技术JDBC，Spring，SpringMVC，MyBatis理解和应用，加深查错和解决问题的能力。</w:t>
            </w:r>
          </w:p>
          <w:p w:rsidR="001E07F4" w:rsidRPr="00A06804" w:rsidRDefault="001E07F4" w:rsidP="00A06804">
            <w:pPr>
              <w:pStyle w:val="a7"/>
              <w:numPr>
                <w:ilvl w:val="0"/>
                <w:numId w:val="2"/>
              </w:numPr>
              <w:tabs>
                <w:tab w:val="left" w:pos="1465"/>
              </w:tabs>
              <w:spacing w:beforeLines="125" w:before="407" w:afterLines="50" w:after="163"/>
              <w:ind w:left="318" w:firstLineChars="0" w:hanging="318"/>
              <w:rPr>
                <w:rFonts w:ascii="微软雅黑" w:eastAsia="微软雅黑" w:hAnsi="微软雅黑"/>
                <w:color w:val="7F7F7F" w:themeColor="text1" w:themeTint="80"/>
                <w:sz w:val="30"/>
                <w:szCs w:val="30"/>
              </w:rPr>
            </w:pPr>
            <w:r w:rsidRPr="00A06804">
              <w:rPr>
                <w:rFonts w:ascii="微软雅黑" w:eastAsia="微软雅黑" w:hAnsi="微软雅黑" w:hint="eastAsia"/>
                <w:color w:val="7F7F7F" w:themeColor="text1" w:themeTint="80"/>
                <w:sz w:val="30"/>
                <w:szCs w:val="30"/>
              </w:rPr>
              <w:t>自我概述</w:t>
            </w:r>
          </w:p>
          <w:p w:rsidR="001E07F4" w:rsidRPr="00A06804" w:rsidRDefault="001E07F4" w:rsidP="00E1704E">
            <w:pPr>
              <w:pStyle w:val="a7"/>
              <w:tabs>
                <w:tab w:val="left" w:pos="2301"/>
                <w:tab w:val="left" w:pos="4569"/>
              </w:tabs>
              <w:spacing w:line="380" w:lineRule="exact"/>
              <w:ind w:left="318" w:firstLineChars="0" w:firstLine="0"/>
              <w:rPr>
                <w:rFonts w:ascii="微软雅黑" w:eastAsia="微软雅黑" w:hAnsi="微软雅黑"/>
                <w:color w:val="7F7F7F" w:themeColor="text1" w:themeTint="80"/>
                <w:sz w:val="21"/>
                <w:szCs w:val="21"/>
              </w:rPr>
            </w:pPr>
            <w:r w:rsidRPr="00A06804">
              <w:rPr>
                <w:rFonts w:ascii="微软雅黑" w:eastAsia="微软雅黑" w:hAnsi="微软雅黑"/>
                <w:color w:val="7F7F7F" w:themeColor="text1" w:themeTint="80"/>
                <w:sz w:val="21"/>
                <w:szCs w:val="21"/>
              </w:rPr>
              <w:t>1/坚持不凑合</w:t>
            </w:r>
          </w:p>
          <w:p w:rsidR="00134DBB" w:rsidRPr="00A06804" w:rsidRDefault="00E1704E" w:rsidP="00134DBB">
            <w:pPr>
              <w:pStyle w:val="a7"/>
              <w:tabs>
                <w:tab w:val="left" w:pos="2301"/>
                <w:tab w:val="left" w:pos="4569"/>
              </w:tabs>
              <w:spacing w:line="380" w:lineRule="exact"/>
              <w:ind w:left="318" w:firstLineChars="0" w:firstLine="0"/>
              <w:rPr>
                <w:rFonts w:ascii="微软雅黑" w:eastAsia="微软雅黑" w:hAnsi="微软雅黑"/>
                <w:color w:val="7F7F7F" w:themeColor="text1" w:themeTint="80"/>
                <w:sz w:val="21"/>
                <w:szCs w:val="21"/>
              </w:rPr>
            </w:pPr>
            <w:r w:rsidRPr="00A06804">
              <w:rPr>
                <w:rFonts w:ascii="微软雅黑" w:eastAsia="微软雅黑" w:hAnsi="微软雅黑"/>
                <w:color w:val="7F7F7F" w:themeColor="text1" w:themeTint="80"/>
                <w:sz w:val="21"/>
                <w:szCs w:val="21"/>
              </w:rPr>
              <w:t>2</w:t>
            </w:r>
            <w:r w:rsidR="001E07F4" w:rsidRPr="00A06804">
              <w:rPr>
                <w:rFonts w:ascii="微软雅黑" w:eastAsia="微软雅黑" w:hAnsi="微软雅黑"/>
                <w:color w:val="7F7F7F" w:themeColor="text1" w:themeTint="80"/>
                <w:sz w:val="21"/>
                <w:szCs w:val="21"/>
              </w:rPr>
              <w:t>/重视团队协作</w:t>
            </w:r>
          </w:p>
          <w:p w:rsidR="0037547F" w:rsidRPr="00A06804" w:rsidRDefault="00E1704E" w:rsidP="00134DBB">
            <w:pPr>
              <w:pStyle w:val="a7"/>
              <w:tabs>
                <w:tab w:val="left" w:pos="2301"/>
                <w:tab w:val="left" w:pos="4569"/>
              </w:tabs>
              <w:spacing w:line="380" w:lineRule="exact"/>
              <w:ind w:left="318" w:firstLineChars="0" w:firstLine="0"/>
              <w:rPr>
                <w:rFonts w:ascii="微软雅黑" w:eastAsia="微软雅黑" w:hAnsi="微软雅黑"/>
                <w:color w:val="7F7F7F" w:themeColor="text1" w:themeTint="80"/>
                <w:sz w:val="21"/>
                <w:szCs w:val="21"/>
              </w:rPr>
            </w:pPr>
            <w:r w:rsidRPr="00A06804">
              <w:rPr>
                <w:rFonts w:ascii="微软雅黑" w:eastAsia="微软雅黑" w:hAnsi="微软雅黑"/>
                <w:color w:val="7F7F7F" w:themeColor="text1" w:themeTint="80"/>
                <w:sz w:val="21"/>
                <w:szCs w:val="21"/>
              </w:rPr>
              <w:t>3</w:t>
            </w:r>
            <w:r w:rsidR="001E07F4" w:rsidRPr="00A06804">
              <w:rPr>
                <w:rFonts w:ascii="微软雅黑" w:eastAsia="微软雅黑" w:hAnsi="微软雅黑"/>
                <w:color w:val="7F7F7F" w:themeColor="text1" w:themeTint="80"/>
                <w:sz w:val="21"/>
                <w:szCs w:val="21"/>
              </w:rPr>
              <w:t>/不断成为更好的自己</w:t>
            </w:r>
          </w:p>
          <w:p w:rsidR="000260D9" w:rsidRPr="0026294F" w:rsidRDefault="00E1704E" w:rsidP="00FF4787">
            <w:pPr>
              <w:pStyle w:val="a7"/>
              <w:tabs>
                <w:tab w:val="left" w:pos="2301"/>
                <w:tab w:val="left" w:pos="4569"/>
              </w:tabs>
              <w:spacing w:line="380" w:lineRule="exact"/>
              <w:ind w:left="318" w:firstLineChars="0" w:firstLine="0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A06804">
              <w:rPr>
                <w:rFonts w:ascii="微软雅黑" w:eastAsia="微软雅黑" w:hAnsi="微软雅黑"/>
                <w:color w:val="7F7F7F" w:themeColor="text1" w:themeTint="80"/>
                <w:sz w:val="21"/>
                <w:szCs w:val="21"/>
              </w:rPr>
              <w:t>4</w:t>
            </w:r>
            <w:r w:rsidR="0037547F" w:rsidRPr="00A06804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1"/>
              </w:rPr>
              <w:t>/有</w:t>
            </w:r>
            <w:r w:rsidR="00CD40E6" w:rsidRPr="00A06804">
              <w:rPr>
                <w:rFonts w:ascii="微软雅黑" w:eastAsia="微软雅黑" w:hAnsi="微软雅黑"/>
                <w:color w:val="7F7F7F" w:themeColor="text1" w:themeTint="80"/>
                <w:sz w:val="21"/>
                <w:szCs w:val="21"/>
              </w:rPr>
              <w:t>较强的自律</w:t>
            </w:r>
            <w:r w:rsidR="00CD40E6" w:rsidRPr="00A06804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1"/>
              </w:rPr>
              <w:t>意识</w:t>
            </w:r>
            <w:r w:rsidR="00FD2C9A" w:rsidRPr="00A06804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1"/>
              </w:rPr>
              <w:t>和</w:t>
            </w:r>
            <w:r w:rsidR="00FD2C9A" w:rsidRPr="00A06804">
              <w:rPr>
                <w:rFonts w:ascii="微软雅黑" w:eastAsia="微软雅黑" w:hAnsi="微软雅黑"/>
                <w:color w:val="7F7F7F" w:themeColor="text1" w:themeTint="80"/>
                <w:sz w:val="21"/>
                <w:szCs w:val="21"/>
              </w:rPr>
              <w:t>学习能力</w:t>
            </w:r>
            <w:r w:rsidR="00FF4787" w:rsidRPr="00A06804">
              <w:rPr>
                <w:rFonts w:ascii="微软雅黑" w:eastAsia="微软雅黑" w:hAnsi="微软雅黑" w:hint="eastAsia"/>
                <w:color w:val="7F7F7F" w:themeColor="text1" w:themeTint="80"/>
                <w:sz w:val="21"/>
                <w:szCs w:val="21"/>
              </w:rPr>
              <w:t>。</w:t>
            </w:r>
          </w:p>
        </w:tc>
      </w:tr>
    </w:tbl>
    <w:p w:rsidR="000260D9" w:rsidRPr="00A07B85" w:rsidRDefault="000260D9"/>
    <w:sectPr w:rsidR="000260D9" w:rsidRPr="00A07B85" w:rsidSect="0026294F">
      <w:pgSz w:w="11900" w:h="16840"/>
      <w:pgMar w:top="565" w:right="198" w:bottom="301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785" w:rsidRDefault="00762785" w:rsidP="001D630D">
      <w:r>
        <w:separator/>
      </w:r>
    </w:p>
  </w:endnote>
  <w:endnote w:type="continuationSeparator" w:id="0">
    <w:p w:rsidR="00762785" w:rsidRDefault="00762785" w:rsidP="001D6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dobe 繁黑體 Std B"/>
    <w:charset w:val="88"/>
    <w:family w:val="auto"/>
    <w:pitch w:val="variable"/>
    <w:sig w:usb0="00000000" w:usb1="38CF7CFA" w:usb2="0001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8"/>
    <w:family w:val="auto"/>
    <w:pitch w:val="variable"/>
    <w:sig w:usb0="00000000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785" w:rsidRDefault="00762785" w:rsidP="001D630D">
      <w:r>
        <w:separator/>
      </w:r>
    </w:p>
  </w:footnote>
  <w:footnote w:type="continuationSeparator" w:id="0">
    <w:p w:rsidR="00762785" w:rsidRDefault="00762785" w:rsidP="001D63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3" type="#_x0000_t75" style="width:27.75pt;height:29.25pt" o:bullet="t">
        <v:imagedata r:id="rId1" o:title="项目标 绿色圈"/>
      </v:shape>
    </w:pict>
  </w:numPicBullet>
  <w:abstractNum w:abstractNumId="0">
    <w:nsid w:val="08957CEA"/>
    <w:multiLevelType w:val="hybridMultilevel"/>
    <w:tmpl w:val="A6C8F292"/>
    <w:lvl w:ilvl="0" w:tplc="0538AB0E">
      <w:start w:val="1"/>
      <w:numFmt w:val="decimal"/>
      <w:lvlText w:val="%1."/>
      <w:lvlJc w:val="left"/>
      <w:pPr>
        <w:ind w:left="1078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558" w:hanging="420"/>
      </w:pPr>
    </w:lvl>
    <w:lvl w:ilvl="2" w:tplc="0409001B" w:tentative="1">
      <w:start w:val="1"/>
      <w:numFmt w:val="lowerRoman"/>
      <w:lvlText w:val="%3."/>
      <w:lvlJc w:val="right"/>
      <w:pPr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ind w:left="4498" w:hanging="420"/>
      </w:pPr>
    </w:lvl>
  </w:abstractNum>
  <w:abstractNum w:abstractNumId="1">
    <w:nsid w:val="27483142"/>
    <w:multiLevelType w:val="multilevel"/>
    <w:tmpl w:val="3B00CB24"/>
    <w:lvl w:ilvl="0">
      <w:start w:val="1"/>
      <w:numFmt w:val="bullet"/>
      <w:lvlText w:val=""/>
      <w:lvlPicBulletId w:val="0"/>
      <w:lvlJc w:val="left"/>
      <w:pPr>
        <w:ind w:left="592" w:hanging="480"/>
      </w:pPr>
      <w:rPr>
        <w:rFonts w:ascii="Symbol" w:hAnsi="Symbol" w:hint="default"/>
        <w:color w:val="auto"/>
        <w:sz w:val="22"/>
      </w:rPr>
    </w:lvl>
    <w:lvl w:ilvl="1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52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32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12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92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72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52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32" w:hanging="480"/>
      </w:pPr>
      <w:rPr>
        <w:rFonts w:ascii="Wingdings" w:hAnsi="Wingdings" w:hint="default"/>
      </w:rPr>
    </w:lvl>
  </w:abstractNum>
  <w:abstractNum w:abstractNumId="2">
    <w:nsid w:val="2A64795D"/>
    <w:multiLevelType w:val="hybridMultilevel"/>
    <w:tmpl w:val="7EBA2304"/>
    <w:lvl w:ilvl="0" w:tplc="BB265830">
      <w:start w:val="1"/>
      <w:numFmt w:val="bullet"/>
      <w:lvlText w:val=""/>
      <w:lvlPicBulletId w:val="0"/>
      <w:lvlJc w:val="left"/>
      <w:pPr>
        <w:ind w:left="900" w:hanging="42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359C5E27"/>
    <w:multiLevelType w:val="hybridMultilevel"/>
    <w:tmpl w:val="9998EE8E"/>
    <w:lvl w:ilvl="0" w:tplc="BB265830">
      <w:start w:val="1"/>
      <w:numFmt w:val="bullet"/>
      <w:lvlText w:val=""/>
      <w:lvlPicBulletId w:val="0"/>
      <w:lvlJc w:val="left"/>
      <w:pPr>
        <w:ind w:left="480" w:hanging="48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"/>
      <w:lvlJc w:val="left"/>
      <w:pPr>
        <w:ind w:left="107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5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32" w:hanging="480"/>
      </w:pPr>
      <w:rPr>
        <w:rFonts w:ascii="Wingdings" w:hAnsi="Wingdings" w:hint="default"/>
      </w:rPr>
    </w:lvl>
  </w:abstractNum>
  <w:abstractNum w:abstractNumId="4">
    <w:nsid w:val="43893332"/>
    <w:multiLevelType w:val="hybridMultilevel"/>
    <w:tmpl w:val="8722AE12"/>
    <w:lvl w:ilvl="0" w:tplc="293ADD16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16765C9"/>
    <w:multiLevelType w:val="hybridMultilevel"/>
    <w:tmpl w:val="35CAE3B8"/>
    <w:lvl w:ilvl="0" w:tplc="BB265830">
      <w:start w:val="1"/>
      <w:numFmt w:val="bullet"/>
      <w:lvlText w:val=""/>
      <w:lvlPicBulletId w:val="0"/>
      <w:lvlJc w:val="left"/>
      <w:pPr>
        <w:ind w:left="679" w:hanging="42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"/>
      <w:lvlJc w:val="left"/>
      <w:pPr>
        <w:ind w:left="1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9" w:hanging="420"/>
      </w:pPr>
      <w:rPr>
        <w:rFonts w:ascii="Wingdings" w:hAnsi="Wingdings" w:hint="default"/>
      </w:rPr>
    </w:lvl>
  </w:abstractNum>
  <w:abstractNum w:abstractNumId="6">
    <w:nsid w:val="699B37D6"/>
    <w:multiLevelType w:val="hybridMultilevel"/>
    <w:tmpl w:val="B0D8FE34"/>
    <w:lvl w:ilvl="0" w:tplc="293ADD16">
      <w:start w:val="1"/>
      <w:numFmt w:val="bullet"/>
      <w:lvlText w:val=""/>
      <w:lvlPicBulletId w:val="0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8B75EDC"/>
    <w:multiLevelType w:val="hybridMultilevel"/>
    <w:tmpl w:val="CB50674A"/>
    <w:lvl w:ilvl="0" w:tplc="BB265830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ADD3E8C"/>
    <w:multiLevelType w:val="hybridMultilevel"/>
    <w:tmpl w:val="A6C8F292"/>
    <w:lvl w:ilvl="0" w:tplc="0538AB0E">
      <w:start w:val="1"/>
      <w:numFmt w:val="decimal"/>
      <w:lvlText w:val="%1."/>
      <w:lvlJc w:val="left"/>
      <w:pPr>
        <w:ind w:left="1078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558" w:hanging="420"/>
      </w:pPr>
    </w:lvl>
    <w:lvl w:ilvl="2" w:tplc="0409001B" w:tentative="1">
      <w:start w:val="1"/>
      <w:numFmt w:val="lowerRoman"/>
      <w:lvlText w:val="%3."/>
      <w:lvlJc w:val="right"/>
      <w:pPr>
        <w:ind w:left="1978" w:hanging="420"/>
      </w:pPr>
    </w:lvl>
    <w:lvl w:ilvl="3" w:tplc="0409000F" w:tentative="1">
      <w:start w:val="1"/>
      <w:numFmt w:val="decimal"/>
      <w:lvlText w:val="%4."/>
      <w:lvlJc w:val="left"/>
      <w:pPr>
        <w:ind w:left="2398" w:hanging="420"/>
      </w:pPr>
    </w:lvl>
    <w:lvl w:ilvl="4" w:tplc="04090019" w:tentative="1">
      <w:start w:val="1"/>
      <w:numFmt w:val="lowerLetter"/>
      <w:lvlText w:val="%5)"/>
      <w:lvlJc w:val="left"/>
      <w:pPr>
        <w:ind w:left="2818" w:hanging="420"/>
      </w:pPr>
    </w:lvl>
    <w:lvl w:ilvl="5" w:tplc="0409001B" w:tentative="1">
      <w:start w:val="1"/>
      <w:numFmt w:val="lowerRoman"/>
      <w:lvlText w:val="%6."/>
      <w:lvlJc w:val="right"/>
      <w:pPr>
        <w:ind w:left="3238" w:hanging="420"/>
      </w:pPr>
    </w:lvl>
    <w:lvl w:ilvl="6" w:tplc="0409000F" w:tentative="1">
      <w:start w:val="1"/>
      <w:numFmt w:val="decimal"/>
      <w:lvlText w:val="%7."/>
      <w:lvlJc w:val="left"/>
      <w:pPr>
        <w:ind w:left="3658" w:hanging="420"/>
      </w:pPr>
    </w:lvl>
    <w:lvl w:ilvl="7" w:tplc="04090019" w:tentative="1">
      <w:start w:val="1"/>
      <w:numFmt w:val="lowerLetter"/>
      <w:lvlText w:val="%8)"/>
      <w:lvlJc w:val="left"/>
      <w:pPr>
        <w:ind w:left="4078" w:hanging="420"/>
      </w:pPr>
    </w:lvl>
    <w:lvl w:ilvl="8" w:tplc="0409001B" w:tentative="1">
      <w:start w:val="1"/>
      <w:numFmt w:val="lowerRoman"/>
      <w:lvlText w:val="%9."/>
      <w:lvlJc w:val="right"/>
      <w:pPr>
        <w:ind w:left="4498" w:hanging="42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55F9"/>
    <w:rsid w:val="00013EE9"/>
    <w:rsid w:val="000260D9"/>
    <w:rsid w:val="0005657B"/>
    <w:rsid w:val="00075172"/>
    <w:rsid w:val="00083088"/>
    <w:rsid w:val="000922EB"/>
    <w:rsid w:val="000D0B75"/>
    <w:rsid w:val="000D12C5"/>
    <w:rsid w:val="000D5A0B"/>
    <w:rsid w:val="000E244D"/>
    <w:rsid w:val="000F1335"/>
    <w:rsid w:val="000F1542"/>
    <w:rsid w:val="000F2F27"/>
    <w:rsid w:val="000F59D8"/>
    <w:rsid w:val="0010115F"/>
    <w:rsid w:val="001012DF"/>
    <w:rsid w:val="00116EDA"/>
    <w:rsid w:val="00134DBB"/>
    <w:rsid w:val="0013681F"/>
    <w:rsid w:val="00143852"/>
    <w:rsid w:val="001C2E44"/>
    <w:rsid w:val="001D1F8D"/>
    <w:rsid w:val="001D32C1"/>
    <w:rsid w:val="001D62A3"/>
    <w:rsid w:val="001D630D"/>
    <w:rsid w:val="001E033E"/>
    <w:rsid w:val="001E07F4"/>
    <w:rsid w:val="001E0EF0"/>
    <w:rsid w:val="001E3BBD"/>
    <w:rsid w:val="00202570"/>
    <w:rsid w:val="002046A7"/>
    <w:rsid w:val="00222FEF"/>
    <w:rsid w:val="00224417"/>
    <w:rsid w:val="002244D2"/>
    <w:rsid w:val="00233565"/>
    <w:rsid w:val="00233CE1"/>
    <w:rsid w:val="00253576"/>
    <w:rsid w:val="0025515B"/>
    <w:rsid w:val="00256D78"/>
    <w:rsid w:val="00262707"/>
    <w:rsid w:val="0026294F"/>
    <w:rsid w:val="00264D5A"/>
    <w:rsid w:val="002C7401"/>
    <w:rsid w:val="002F0914"/>
    <w:rsid w:val="002F1A18"/>
    <w:rsid w:val="002F267F"/>
    <w:rsid w:val="002F6757"/>
    <w:rsid w:val="002F7ACE"/>
    <w:rsid w:val="003115BD"/>
    <w:rsid w:val="00314594"/>
    <w:rsid w:val="00331E9F"/>
    <w:rsid w:val="00331F97"/>
    <w:rsid w:val="00337594"/>
    <w:rsid w:val="00346B80"/>
    <w:rsid w:val="0037547F"/>
    <w:rsid w:val="00375A66"/>
    <w:rsid w:val="0038348D"/>
    <w:rsid w:val="003B74F3"/>
    <w:rsid w:val="003C2A2D"/>
    <w:rsid w:val="003D27AD"/>
    <w:rsid w:val="003F7352"/>
    <w:rsid w:val="003F7853"/>
    <w:rsid w:val="00401598"/>
    <w:rsid w:val="00432950"/>
    <w:rsid w:val="004458FD"/>
    <w:rsid w:val="00472973"/>
    <w:rsid w:val="004818DB"/>
    <w:rsid w:val="00486382"/>
    <w:rsid w:val="004922A2"/>
    <w:rsid w:val="00492502"/>
    <w:rsid w:val="004B7F53"/>
    <w:rsid w:val="004C6171"/>
    <w:rsid w:val="004D40C4"/>
    <w:rsid w:val="005025DF"/>
    <w:rsid w:val="00516F27"/>
    <w:rsid w:val="00530E11"/>
    <w:rsid w:val="00533902"/>
    <w:rsid w:val="0056730B"/>
    <w:rsid w:val="00581365"/>
    <w:rsid w:val="00584D9F"/>
    <w:rsid w:val="00597B10"/>
    <w:rsid w:val="005F0F52"/>
    <w:rsid w:val="005F71B9"/>
    <w:rsid w:val="00600C6F"/>
    <w:rsid w:val="00602A13"/>
    <w:rsid w:val="00614965"/>
    <w:rsid w:val="00672326"/>
    <w:rsid w:val="0069731E"/>
    <w:rsid w:val="006A4FEA"/>
    <w:rsid w:val="006B780C"/>
    <w:rsid w:val="006C64F3"/>
    <w:rsid w:val="006E06F2"/>
    <w:rsid w:val="00713C43"/>
    <w:rsid w:val="00721ABA"/>
    <w:rsid w:val="00740A38"/>
    <w:rsid w:val="00750D6B"/>
    <w:rsid w:val="00762785"/>
    <w:rsid w:val="00766A70"/>
    <w:rsid w:val="0077106E"/>
    <w:rsid w:val="00782697"/>
    <w:rsid w:val="00787740"/>
    <w:rsid w:val="007A2ED9"/>
    <w:rsid w:val="007C2594"/>
    <w:rsid w:val="007D36DA"/>
    <w:rsid w:val="007D5224"/>
    <w:rsid w:val="007F1849"/>
    <w:rsid w:val="007F1EB0"/>
    <w:rsid w:val="00815497"/>
    <w:rsid w:val="008167E2"/>
    <w:rsid w:val="00822A5C"/>
    <w:rsid w:val="008301D2"/>
    <w:rsid w:val="00834BE7"/>
    <w:rsid w:val="008363B4"/>
    <w:rsid w:val="0085604B"/>
    <w:rsid w:val="0085609A"/>
    <w:rsid w:val="00864D17"/>
    <w:rsid w:val="008672D8"/>
    <w:rsid w:val="00892237"/>
    <w:rsid w:val="0089396B"/>
    <w:rsid w:val="008945B6"/>
    <w:rsid w:val="008A0FA8"/>
    <w:rsid w:val="008E3894"/>
    <w:rsid w:val="008E65A6"/>
    <w:rsid w:val="00932B0C"/>
    <w:rsid w:val="0093483F"/>
    <w:rsid w:val="009351AA"/>
    <w:rsid w:val="009476D3"/>
    <w:rsid w:val="009809A6"/>
    <w:rsid w:val="00993A11"/>
    <w:rsid w:val="009A706A"/>
    <w:rsid w:val="009B0F16"/>
    <w:rsid w:val="009B66B9"/>
    <w:rsid w:val="009C39DE"/>
    <w:rsid w:val="009E0EF2"/>
    <w:rsid w:val="009E1343"/>
    <w:rsid w:val="009F0A2D"/>
    <w:rsid w:val="009F561B"/>
    <w:rsid w:val="009F794D"/>
    <w:rsid w:val="00A00496"/>
    <w:rsid w:val="00A0539A"/>
    <w:rsid w:val="00A06804"/>
    <w:rsid w:val="00A07B85"/>
    <w:rsid w:val="00A521C2"/>
    <w:rsid w:val="00A54E01"/>
    <w:rsid w:val="00A56937"/>
    <w:rsid w:val="00A673E1"/>
    <w:rsid w:val="00A73DBC"/>
    <w:rsid w:val="00A76D9C"/>
    <w:rsid w:val="00A77CE4"/>
    <w:rsid w:val="00A834CC"/>
    <w:rsid w:val="00A93014"/>
    <w:rsid w:val="00A947D1"/>
    <w:rsid w:val="00AA7BBD"/>
    <w:rsid w:val="00AB421E"/>
    <w:rsid w:val="00AB691D"/>
    <w:rsid w:val="00AC6888"/>
    <w:rsid w:val="00AD6E9D"/>
    <w:rsid w:val="00B10F08"/>
    <w:rsid w:val="00B1713C"/>
    <w:rsid w:val="00B2778E"/>
    <w:rsid w:val="00B31AEE"/>
    <w:rsid w:val="00B646BE"/>
    <w:rsid w:val="00B67C53"/>
    <w:rsid w:val="00B72657"/>
    <w:rsid w:val="00B74DD6"/>
    <w:rsid w:val="00B75D28"/>
    <w:rsid w:val="00B815FB"/>
    <w:rsid w:val="00B87F06"/>
    <w:rsid w:val="00B95573"/>
    <w:rsid w:val="00BC1322"/>
    <w:rsid w:val="00BC5E1C"/>
    <w:rsid w:val="00BE2B27"/>
    <w:rsid w:val="00BE3280"/>
    <w:rsid w:val="00C20EF3"/>
    <w:rsid w:val="00C269AF"/>
    <w:rsid w:val="00C26ED3"/>
    <w:rsid w:val="00C40FA0"/>
    <w:rsid w:val="00C415C3"/>
    <w:rsid w:val="00C42AC2"/>
    <w:rsid w:val="00C45CBA"/>
    <w:rsid w:val="00C5133B"/>
    <w:rsid w:val="00C52238"/>
    <w:rsid w:val="00C75D7A"/>
    <w:rsid w:val="00C770D6"/>
    <w:rsid w:val="00C90EDF"/>
    <w:rsid w:val="00CA622B"/>
    <w:rsid w:val="00CB7ECD"/>
    <w:rsid w:val="00CC78A6"/>
    <w:rsid w:val="00CD40E6"/>
    <w:rsid w:val="00D16A87"/>
    <w:rsid w:val="00D37212"/>
    <w:rsid w:val="00D51ED7"/>
    <w:rsid w:val="00D52020"/>
    <w:rsid w:val="00D6191A"/>
    <w:rsid w:val="00D81FA4"/>
    <w:rsid w:val="00D96A18"/>
    <w:rsid w:val="00DA03DF"/>
    <w:rsid w:val="00DA0EAD"/>
    <w:rsid w:val="00DA53D5"/>
    <w:rsid w:val="00DA55F9"/>
    <w:rsid w:val="00DC25D2"/>
    <w:rsid w:val="00DC6C06"/>
    <w:rsid w:val="00DC7BE3"/>
    <w:rsid w:val="00DD69CC"/>
    <w:rsid w:val="00DD70BF"/>
    <w:rsid w:val="00E111EB"/>
    <w:rsid w:val="00E1704E"/>
    <w:rsid w:val="00E27031"/>
    <w:rsid w:val="00E51BC3"/>
    <w:rsid w:val="00E55329"/>
    <w:rsid w:val="00E56E9E"/>
    <w:rsid w:val="00E7500B"/>
    <w:rsid w:val="00E7635A"/>
    <w:rsid w:val="00E77039"/>
    <w:rsid w:val="00E80F5A"/>
    <w:rsid w:val="00E94D6B"/>
    <w:rsid w:val="00EB6D99"/>
    <w:rsid w:val="00EC2891"/>
    <w:rsid w:val="00EC3350"/>
    <w:rsid w:val="00F00294"/>
    <w:rsid w:val="00F050AE"/>
    <w:rsid w:val="00F06405"/>
    <w:rsid w:val="00F06B9E"/>
    <w:rsid w:val="00F107FD"/>
    <w:rsid w:val="00F15462"/>
    <w:rsid w:val="00F176D9"/>
    <w:rsid w:val="00F267C9"/>
    <w:rsid w:val="00F379CE"/>
    <w:rsid w:val="00F37A76"/>
    <w:rsid w:val="00F4335E"/>
    <w:rsid w:val="00F44B45"/>
    <w:rsid w:val="00F44F11"/>
    <w:rsid w:val="00F7286B"/>
    <w:rsid w:val="00F72E45"/>
    <w:rsid w:val="00F75C33"/>
    <w:rsid w:val="00F81670"/>
    <w:rsid w:val="00F917F7"/>
    <w:rsid w:val="00F935BF"/>
    <w:rsid w:val="00F97508"/>
    <w:rsid w:val="00FA0413"/>
    <w:rsid w:val="00FA47BF"/>
    <w:rsid w:val="00FB3CD1"/>
    <w:rsid w:val="00FC33C8"/>
    <w:rsid w:val="00FC6913"/>
    <w:rsid w:val="00FD2C9A"/>
    <w:rsid w:val="00FF09A3"/>
    <w:rsid w:val="00FF0BCD"/>
    <w:rsid w:val="00FF47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29D61A-13EC-4BFD-858F-9B2D78AA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7A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D52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FA47BF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1D630D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D630D"/>
    <w:rPr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1D63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1D630D"/>
    <w:rPr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1D63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1D630D"/>
    <w:rPr>
      <w:sz w:val="18"/>
      <w:szCs w:val="18"/>
    </w:rPr>
  </w:style>
  <w:style w:type="paragraph" w:customStyle="1" w:styleId="11">
    <w:name w:val="列出段落1"/>
    <w:basedOn w:val="a"/>
    <w:qFormat/>
    <w:rsid w:val="00331F97"/>
    <w:pPr>
      <w:ind w:firstLineChars="200" w:firstLine="420"/>
    </w:pPr>
    <w:rPr>
      <w:rFonts w:eastAsia="宋体" w:cs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35270;&#35273;&#35774;&#35745;&#24072;&#31616;&#21382;-&#24212;&#23626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C1AB2-7FE7-4935-A074-2BF2625BC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视觉设计师简历-应届</Template>
  <TotalTime>456</TotalTime>
  <Pages>2</Pages>
  <Words>221</Words>
  <Characters>1262</Characters>
  <Application>Microsoft Office Word</Application>
  <DocSecurity>0</DocSecurity>
  <Lines>10</Lines>
  <Paragraphs>2</Paragraphs>
  <ScaleCrop>false</ScaleCrop>
  <Company>Microsoft IT</Company>
  <LinksUpToDate>false</LinksUpToDate>
  <CharactersWithSpaces>1481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杜杰</cp:lastModifiedBy>
  <cp:revision>253</cp:revision>
  <cp:lastPrinted>2015-11-19T11:08:00Z</cp:lastPrinted>
  <dcterms:created xsi:type="dcterms:W3CDTF">2018-07-22T13:47:00Z</dcterms:created>
  <dcterms:modified xsi:type="dcterms:W3CDTF">2018-07-25T14:27:00Z</dcterms:modified>
</cp:coreProperties>
</file>